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686E" w14:textId="1FAB9DEB" w:rsidR="00E81978" w:rsidRDefault="00B943A5">
      <w:pPr>
        <w:pStyle w:val="Title"/>
      </w:pPr>
      <w:sdt>
        <w:sdtPr>
          <w:alias w:val="Title:"/>
          <w:tag w:val="Title:"/>
          <w:id w:val="726351117"/>
          <w:placeholder>
            <w:docPart w:val="E7DEB924C387464E8723860867B130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520B3">
            <w:t>Final Project Reflection</w:t>
          </w:r>
        </w:sdtContent>
      </w:sdt>
    </w:p>
    <w:p w14:paraId="6F7E005A" w14:textId="27494742" w:rsidR="00B823AA" w:rsidRDefault="00D520B3" w:rsidP="00B823AA">
      <w:pPr>
        <w:pStyle w:val="Title2"/>
      </w:pPr>
      <w:r>
        <w:t>Muhammad Taha Sheikh</w:t>
      </w:r>
    </w:p>
    <w:p w14:paraId="4FE065F8" w14:textId="3CC49B61" w:rsidR="00E81978" w:rsidRDefault="00D520B3" w:rsidP="00B823AA">
      <w:pPr>
        <w:pStyle w:val="Title2"/>
      </w:pPr>
      <w:r>
        <w:t>Lewis University</w:t>
      </w:r>
    </w:p>
    <w:p w14:paraId="6EB4BCDF" w14:textId="48A95340" w:rsidR="00E81978" w:rsidRDefault="00E81978">
      <w:pPr>
        <w:pStyle w:val="Title"/>
      </w:pPr>
    </w:p>
    <w:p w14:paraId="26BEB8CA" w14:textId="63BB1DF2" w:rsidR="00E81978" w:rsidRDefault="00E81978" w:rsidP="00B823AA">
      <w:pPr>
        <w:pStyle w:val="Title2"/>
      </w:pPr>
    </w:p>
    <w:p w14:paraId="33566E17" w14:textId="4CF871FE" w:rsidR="00E81978" w:rsidRDefault="00B943A5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B3169807392D487D84E1D6A075FD0D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520B3">
            <w:t>Final Project Reflection</w:t>
          </w:r>
        </w:sdtContent>
      </w:sdt>
    </w:p>
    <w:p w14:paraId="280D14A6" w14:textId="27B058A4" w:rsidR="002B575B" w:rsidRDefault="00D520B3" w:rsidP="002B575B">
      <w:r>
        <w:t>This was my first attempt at a project at this scale. Previously, I had made</w:t>
      </w:r>
      <w:r w:rsidR="002B575B">
        <w:t xml:space="preserve"> multiple programming files in different languages but never cohesive like this project. </w:t>
      </w:r>
      <w:r w:rsidR="002B575B">
        <w:t xml:space="preserve">My final project </w:t>
      </w:r>
      <w:r w:rsidR="002B575B">
        <w:t>wa</w:t>
      </w:r>
      <w:r w:rsidR="002B575B">
        <w:t xml:space="preserve">s a car rental services utilizing 4 design patterns. Template, Factory, Command and Decorator. The major methods are divided by a factory method </w:t>
      </w:r>
      <w:proofErr w:type="spellStart"/>
      <w:r w:rsidR="002B575B">
        <w:t>RentWithDriver</w:t>
      </w:r>
      <w:proofErr w:type="spellEnd"/>
      <w:r w:rsidR="002B575B">
        <w:t xml:space="preserve"> and </w:t>
      </w:r>
      <w:proofErr w:type="spellStart"/>
      <w:r w:rsidR="002B575B">
        <w:t>RentWithoutDriver</w:t>
      </w:r>
      <w:proofErr w:type="spellEnd"/>
      <w:r w:rsidR="002B575B">
        <w:t xml:space="preserve">. </w:t>
      </w:r>
      <w:proofErr w:type="spellStart"/>
      <w:r w:rsidR="002B575B">
        <w:t>RentWithDriver</w:t>
      </w:r>
      <w:proofErr w:type="spellEnd"/>
      <w:r w:rsidR="002B575B">
        <w:t xml:space="preserve"> will have the </w:t>
      </w:r>
      <w:r w:rsidR="00093CDC">
        <w:t>T</w:t>
      </w:r>
      <w:r w:rsidR="002B575B">
        <w:t xml:space="preserve">emplate method and </w:t>
      </w:r>
      <w:proofErr w:type="spellStart"/>
      <w:r w:rsidR="002B575B">
        <w:t>RentWithoutDriver</w:t>
      </w:r>
      <w:proofErr w:type="spellEnd"/>
      <w:r w:rsidR="002B575B">
        <w:t xml:space="preserve"> will have the Decorator. </w:t>
      </w:r>
      <w:r w:rsidR="00093CDC">
        <w:t xml:space="preserve">The Command pattern can be found in 5 files. The Command Interface, </w:t>
      </w:r>
      <w:proofErr w:type="gramStart"/>
      <w:r w:rsidR="00093CDC">
        <w:t>The</w:t>
      </w:r>
      <w:proofErr w:type="gramEnd"/>
      <w:r w:rsidR="00093CDC">
        <w:t xml:space="preserve"> receiver Order class, the invoker </w:t>
      </w:r>
      <w:proofErr w:type="spellStart"/>
      <w:r w:rsidR="00093CDC">
        <w:t>CustomerServiceRep</w:t>
      </w:r>
      <w:proofErr w:type="spellEnd"/>
      <w:r w:rsidR="00093CDC">
        <w:t xml:space="preserve"> and the two orders that were created</w:t>
      </w:r>
      <w:r w:rsidR="00303006">
        <w:t xml:space="preserve"> </w:t>
      </w:r>
      <w:proofErr w:type="spellStart"/>
      <w:r w:rsidR="00303006">
        <w:t>RentWithDriverOrder</w:t>
      </w:r>
      <w:proofErr w:type="spellEnd"/>
      <w:r w:rsidR="00303006">
        <w:t xml:space="preserve"> and </w:t>
      </w:r>
      <w:proofErr w:type="spellStart"/>
      <w:r w:rsidR="00303006">
        <w:t>RentWithoutDriverOrder</w:t>
      </w:r>
      <w:proofErr w:type="spellEnd"/>
      <w:r w:rsidR="00303006">
        <w:t xml:space="preserve"> encapsulate the commands</w:t>
      </w:r>
      <w:r w:rsidR="002B575B">
        <w:t>.</w:t>
      </w:r>
    </w:p>
    <w:p w14:paraId="1D4D32BC" w14:textId="023070E3" w:rsidR="00303006" w:rsidRDefault="00303006" w:rsidP="00303006">
      <w:r>
        <w:t xml:space="preserve">The project is complete. But if I were to add onto it, I would create more unit tests, create HTML, CSS and use Spring and </w:t>
      </w:r>
      <w:proofErr w:type="spellStart"/>
      <w:r>
        <w:t>Javascript</w:t>
      </w:r>
      <w:proofErr w:type="spellEnd"/>
      <w:r>
        <w:t xml:space="preserve"> to put it online as an interactive webpage. </w:t>
      </w:r>
    </w:p>
    <w:p w14:paraId="53EEC466" w14:textId="140FBDBC" w:rsidR="00303006" w:rsidRDefault="002B575B" w:rsidP="00303006"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My biggest challenges, by far, were the Unit tests and putting all the patterns together. I think when in the future I utilize patterns I won't come in thinking where I should fit the patterns and rather have it </w:t>
      </w:r>
      <w:proofErr w:type="gramStart"/>
      <w:r w:rsidRPr="002B575B">
        <w:rPr>
          <w:rFonts w:ascii="Times New Roman" w:eastAsia="Times New Roman" w:hAnsi="Times New Roman" w:cs="Times New Roman"/>
          <w:kern w:val="0"/>
          <w:lang w:eastAsia="en-US"/>
        </w:rPr>
        <w:t>occur</w:t>
      </w:r>
      <w:proofErr w:type="gramEnd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organically. As it </w:t>
      </w:r>
      <w:r w:rsidR="00303006" w:rsidRPr="002B575B">
        <w:rPr>
          <w:rFonts w:ascii="Times New Roman" w:eastAsia="Times New Roman" w:hAnsi="Times New Roman" w:cs="Times New Roman"/>
          <w:kern w:val="0"/>
          <w:lang w:eastAsia="en-US"/>
        </w:rPr>
        <w:t>was,</w:t>
      </w:r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I created the idea but then had to figure out how to implement 4 patterns. Since I had done factory and </w:t>
      </w:r>
      <w:r w:rsidR="00303006" w:rsidRPr="002B575B">
        <w:rPr>
          <w:rFonts w:ascii="Times New Roman" w:eastAsia="Times New Roman" w:hAnsi="Times New Roman" w:cs="Times New Roman"/>
          <w:kern w:val="0"/>
          <w:lang w:eastAsia="en-US"/>
        </w:rPr>
        <w:t>decorator,</w:t>
      </w:r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they were easy. Figuring out the other two patterns was harder and required googling patterns and how they work. The unit tests were annoying because I use </w:t>
      </w:r>
      <w:proofErr w:type="spellStart"/>
      <w:r w:rsidRPr="002B575B">
        <w:rPr>
          <w:rFonts w:ascii="Times New Roman" w:eastAsia="Times New Roman" w:hAnsi="Times New Roman" w:cs="Times New Roman"/>
          <w:kern w:val="0"/>
          <w:lang w:eastAsia="en-US"/>
        </w:rPr>
        <w:t>VScode</w:t>
      </w:r>
      <w:proofErr w:type="spellEnd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and it didn't have the capabilities of </w:t>
      </w:r>
      <w:proofErr w:type="gramStart"/>
      <w:r w:rsidRPr="002B575B">
        <w:rPr>
          <w:rFonts w:ascii="Times New Roman" w:eastAsia="Times New Roman" w:hAnsi="Times New Roman" w:cs="Times New Roman"/>
          <w:kern w:val="0"/>
          <w:lang w:eastAsia="en-US"/>
        </w:rPr>
        <w:t>a</w:t>
      </w:r>
      <w:proofErr w:type="gramEnd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IDE like </w:t>
      </w:r>
      <w:proofErr w:type="spellStart"/>
      <w:r w:rsidRPr="002B575B">
        <w:rPr>
          <w:rFonts w:ascii="Times New Roman" w:eastAsia="Times New Roman" w:hAnsi="Times New Roman" w:cs="Times New Roman"/>
          <w:kern w:val="0"/>
          <w:lang w:eastAsia="en-US"/>
        </w:rPr>
        <w:t>Intellij</w:t>
      </w:r>
      <w:proofErr w:type="spellEnd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or Eclipse so I didn't know how to write them or when I did know how, if they ran properly. I ended </w:t>
      </w:r>
      <w:bookmarkStart w:id="0" w:name="_GoBack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up putting the unit test inside my </w:t>
      </w:r>
      <w:proofErr w:type="spellStart"/>
      <w:r w:rsidRPr="002B575B">
        <w:rPr>
          <w:rFonts w:ascii="Times New Roman" w:eastAsia="Times New Roman" w:hAnsi="Times New Roman" w:cs="Times New Roman"/>
          <w:kern w:val="0"/>
          <w:lang w:eastAsia="en-US"/>
        </w:rPr>
        <w:t>src</w:t>
      </w:r>
      <w:proofErr w:type="spellEnd"/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folder.</w:t>
      </w:r>
    </w:p>
    <w:bookmarkEnd w:id="0"/>
    <w:p w14:paraId="0C34C003" w14:textId="495485E6" w:rsidR="00E81978" w:rsidRDefault="002B575B" w:rsidP="00303006"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In retrospect, I would change </w:t>
      </w:r>
      <w:r w:rsidR="00303006" w:rsidRPr="002B575B">
        <w:rPr>
          <w:rFonts w:ascii="Times New Roman" w:eastAsia="Times New Roman" w:hAnsi="Times New Roman" w:cs="Times New Roman"/>
          <w:kern w:val="0"/>
          <w:lang w:eastAsia="en-US"/>
        </w:rPr>
        <w:t>the</w:t>
      </w:r>
      <w:r w:rsidRPr="002B575B">
        <w:rPr>
          <w:rFonts w:ascii="Times New Roman" w:eastAsia="Times New Roman" w:hAnsi="Times New Roman" w:cs="Times New Roman"/>
          <w:kern w:val="0"/>
          <w:lang w:eastAsia="en-US"/>
        </w:rPr>
        <w:t xml:space="preserve"> way I approached the question and use either Maven or Gradle to structure my files because to me it looks untidy. Maven will also make me organized which I think I </w:t>
      </w:r>
      <w:r w:rsidR="00303006" w:rsidRPr="002B575B">
        <w:rPr>
          <w:rFonts w:ascii="Times New Roman" w:eastAsia="Times New Roman" w:hAnsi="Times New Roman" w:cs="Times New Roman"/>
          <w:kern w:val="0"/>
          <w:lang w:eastAsia="en-US"/>
        </w:rPr>
        <w:t>need.</w:t>
      </w:r>
      <w:r w:rsidR="00303006" w:rsidRPr="002B575B">
        <w:rPr>
          <w:rFonts w:ascii="Tahoma" w:eastAsia="Times New Roman" w:hAnsi="Tahoma" w:cs="Tahoma"/>
          <w:kern w:val="0"/>
          <w:lang w:eastAsia="en-US"/>
        </w:rPr>
        <w:t xml:space="preserve"> ﻿</w:t>
      </w:r>
      <w:r w:rsidRPr="002B575B">
        <w:rPr>
          <w:rFonts w:ascii="Tahoma" w:eastAsia="Times New Roman" w:hAnsi="Tahoma" w:cs="Tahoma"/>
          <w:kern w:val="0"/>
          <w:lang w:eastAsia="en-US"/>
        </w:rPr>
        <w:t>﻿﻿﻿﻿﻿﻿﻿﻿﻿﻿﻿﻿﻿﻿﻿﻿﻿﻿﻿﻿﻿﻿﻿﻿﻿﻿﻿﻿﻿</w:t>
      </w: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6205" w14:textId="77777777" w:rsidR="00B943A5" w:rsidRDefault="00B943A5">
      <w:pPr>
        <w:spacing w:line="240" w:lineRule="auto"/>
      </w:pPr>
      <w:r>
        <w:separator/>
      </w:r>
    </w:p>
    <w:p w14:paraId="71D21143" w14:textId="77777777" w:rsidR="00B943A5" w:rsidRDefault="00B943A5"/>
  </w:endnote>
  <w:endnote w:type="continuationSeparator" w:id="0">
    <w:p w14:paraId="7E1A480A" w14:textId="77777777" w:rsidR="00B943A5" w:rsidRDefault="00B943A5">
      <w:pPr>
        <w:spacing w:line="240" w:lineRule="auto"/>
      </w:pPr>
      <w:r>
        <w:continuationSeparator/>
      </w:r>
    </w:p>
    <w:p w14:paraId="514A90AE" w14:textId="77777777" w:rsidR="00B943A5" w:rsidRDefault="00B94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04BFE" w14:textId="77777777" w:rsidR="00B943A5" w:rsidRDefault="00B943A5">
      <w:pPr>
        <w:spacing w:line="240" w:lineRule="auto"/>
      </w:pPr>
      <w:r>
        <w:separator/>
      </w:r>
    </w:p>
    <w:p w14:paraId="17D03375" w14:textId="77777777" w:rsidR="00B943A5" w:rsidRDefault="00B943A5"/>
  </w:footnote>
  <w:footnote w:type="continuationSeparator" w:id="0">
    <w:p w14:paraId="6637528E" w14:textId="77777777" w:rsidR="00B943A5" w:rsidRDefault="00B943A5">
      <w:pPr>
        <w:spacing w:line="240" w:lineRule="auto"/>
      </w:pPr>
      <w:r>
        <w:continuationSeparator/>
      </w:r>
    </w:p>
    <w:p w14:paraId="7366ED25" w14:textId="77777777" w:rsidR="00B943A5" w:rsidRDefault="00B94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9012" w14:textId="69E22B5A" w:rsidR="00E81978" w:rsidRDefault="00B943A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4ED585AFB1847EFB524D4F8EFDE18D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520B3">
          <w:rPr>
            <w:rStyle w:val="Strong"/>
          </w:rPr>
          <w:t>Reflection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0A14E" w14:textId="2896FA0E" w:rsidR="00E81978" w:rsidRDefault="005D3A03">
    <w:pPr>
      <w:pStyle w:val="Header"/>
      <w:rPr>
        <w:rStyle w:val="Strong"/>
      </w:rPr>
    </w:pPr>
    <w:r>
      <w:t>R</w:t>
    </w:r>
    <w:r w:rsidR="00D520B3">
      <w:t>eflection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B3"/>
    <w:rsid w:val="00093CDC"/>
    <w:rsid w:val="000D3F41"/>
    <w:rsid w:val="002B575B"/>
    <w:rsid w:val="00303006"/>
    <w:rsid w:val="00355DCA"/>
    <w:rsid w:val="00551A02"/>
    <w:rsid w:val="005534FA"/>
    <w:rsid w:val="005D3A03"/>
    <w:rsid w:val="008002C0"/>
    <w:rsid w:val="008C5323"/>
    <w:rsid w:val="009A6A3B"/>
    <w:rsid w:val="00B823AA"/>
    <w:rsid w:val="00B943A5"/>
    <w:rsid w:val="00BA45DB"/>
    <w:rsid w:val="00BF4184"/>
    <w:rsid w:val="00C0601E"/>
    <w:rsid w:val="00C31D30"/>
    <w:rsid w:val="00CD6E39"/>
    <w:rsid w:val="00CF6E91"/>
    <w:rsid w:val="00D520B3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4A070"/>
  <w15:chartTrackingRefBased/>
  <w15:docId w15:val="{CBF6CC6E-51CC-4CD9-8084-36E75428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mceitemhiddenspellword">
    <w:name w:val="mceitemhiddenspellword"/>
    <w:basedOn w:val="DefaultParagraphFont"/>
    <w:rsid w:val="002B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n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DEB924C387464E8723860867B1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769BD-4874-4E05-915E-F7AAB5119A7E}"/>
      </w:docPartPr>
      <w:docPartBody>
        <w:p w:rsidR="00000000" w:rsidRDefault="009C130D">
          <w:pPr>
            <w:pStyle w:val="E7DEB924C387464E8723860867B130B7"/>
          </w:pPr>
          <w:r>
            <w:t>[Title Here, up to 12 Words, on One to Two Lines]</w:t>
          </w:r>
        </w:p>
      </w:docPartBody>
    </w:docPart>
    <w:docPart>
      <w:docPartPr>
        <w:name w:val="B3169807392D487D84E1D6A075FD0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2216-2A9F-4088-BBF9-07C7FD16F310}"/>
      </w:docPartPr>
      <w:docPartBody>
        <w:p w:rsidR="00000000" w:rsidRDefault="009C130D">
          <w:pPr>
            <w:pStyle w:val="B3169807392D487D84E1D6A075FD0DBE"/>
          </w:pPr>
          <w:r>
            <w:t>[Title Here, up to 12 Words, on One to Two Lines]</w:t>
          </w:r>
        </w:p>
      </w:docPartBody>
    </w:docPart>
    <w:docPart>
      <w:docPartPr>
        <w:name w:val="04ED585AFB1847EFB524D4F8EFDE1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3B74C-AF6A-49A6-9E5E-015A5887DA2F}"/>
      </w:docPartPr>
      <w:docPartBody>
        <w:p w:rsidR="00000000" w:rsidRDefault="009C130D">
          <w:pPr>
            <w:pStyle w:val="04ED585AFB1847EFB524D4F8EFDE18D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0D"/>
    <w:rsid w:val="009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EB924C387464E8723860867B130B7">
    <w:name w:val="E7DEB924C387464E8723860867B130B7"/>
  </w:style>
  <w:style w:type="paragraph" w:customStyle="1" w:styleId="782E28B17575433C8510143CA9450C20">
    <w:name w:val="782E28B17575433C8510143CA9450C20"/>
  </w:style>
  <w:style w:type="paragraph" w:customStyle="1" w:styleId="5D0355E642A44250BA6C80A812265B4F">
    <w:name w:val="5D0355E642A44250BA6C80A812265B4F"/>
  </w:style>
  <w:style w:type="paragraph" w:customStyle="1" w:styleId="55C28408C4C543D782EDA4D32CB862D7">
    <w:name w:val="55C28408C4C543D782EDA4D32CB862D7"/>
  </w:style>
  <w:style w:type="paragraph" w:customStyle="1" w:styleId="3C3EF0C54B3B4F6EAF113FFB12982618">
    <w:name w:val="3C3EF0C54B3B4F6EAF113FFB12982618"/>
  </w:style>
  <w:style w:type="paragraph" w:customStyle="1" w:styleId="056ECABD5AEC4728A23A2AC2182C4EC2">
    <w:name w:val="056ECABD5AEC4728A23A2AC2182C4EC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FCCB50F841D4B2FBF76023B4BA0871A">
    <w:name w:val="FFCCB50F841D4B2FBF76023B4BA0871A"/>
  </w:style>
  <w:style w:type="paragraph" w:customStyle="1" w:styleId="D3C11393E8D24785ABA30772F0966282">
    <w:name w:val="D3C11393E8D24785ABA30772F0966282"/>
  </w:style>
  <w:style w:type="paragraph" w:customStyle="1" w:styleId="B3169807392D487D84E1D6A075FD0DBE">
    <w:name w:val="B3169807392D487D84E1D6A075FD0DBE"/>
  </w:style>
  <w:style w:type="paragraph" w:customStyle="1" w:styleId="917ECA0D3DD84F39A662EBFA948CBBDC">
    <w:name w:val="917ECA0D3DD84F39A662EBFA948CBBDC"/>
  </w:style>
  <w:style w:type="paragraph" w:customStyle="1" w:styleId="C7F5DF89FC6E4F0F96618C0A9B23B836">
    <w:name w:val="C7F5DF89FC6E4F0F96618C0A9B23B836"/>
  </w:style>
  <w:style w:type="paragraph" w:customStyle="1" w:styleId="56421AF3FE604445A594485EB86F7C80">
    <w:name w:val="56421AF3FE604445A594485EB86F7C80"/>
  </w:style>
  <w:style w:type="paragraph" w:customStyle="1" w:styleId="DCDF9B39FBB44DC8BED018F3A450510A">
    <w:name w:val="DCDF9B39FBB44DC8BED018F3A450510A"/>
  </w:style>
  <w:style w:type="paragraph" w:customStyle="1" w:styleId="B784E33987D448DABE2292FEF5A9F104">
    <w:name w:val="B784E33987D448DABE2292FEF5A9F104"/>
  </w:style>
  <w:style w:type="paragraph" w:customStyle="1" w:styleId="6AC5F3D7FC614A5789D6C0089BF9AFC0">
    <w:name w:val="6AC5F3D7FC614A5789D6C0089BF9AFC0"/>
  </w:style>
  <w:style w:type="paragraph" w:customStyle="1" w:styleId="423EE0132855498AA3A08ACAB11058A7">
    <w:name w:val="423EE0132855498AA3A08ACAB11058A7"/>
  </w:style>
  <w:style w:type="paragraph" w:customStyle="1" w:styleId="83D0213A69B1481DBE3FF297D0BADA7E">
    <w:name w:val="83D0213A69B1481DBE3FF297D0BADA7E"/>
  </w:style>
  <w:style w:type="paragraph" w:customStyle="1" w:styleId="7C778560E27948E3BAE6EB3031567657">
    <w:name w:val="7C778560E27948E3BAE6EB3031567657"/>
  </w:style>
  <w:style w:type="paragraph" w:customStyle="1" w:styleId="8FD5F7EE8A9945EB9600446CEC591F8C">
    <w:name w:val="8FD5F7EE8A9945EB9600446CEC591F8C"/>
  </w:style>
  <w:style w:type="paragraph" w:customStyle="1" w:styleId="E2EB0C5A76EF44099136889C56357C5E">
    <w:name w:val="E2EB0C5A76EF44099136889C56357C5E"/>
  </w:style>
  <w:style w:type="paragraph" w:customStyle="1" w:styleId="EEC7352AB7A340D0A410BB75DB77D783">
    <w:name w:val="EEC7352AB7A340D0A410BB75DB77D783"/>
  </w:style>
  <w:style w:type="paragraph" w:customStyle="1" w:styleId="641C75A422B34544A048BAE8912B07CA">
    <w:name w:val="641C75A422B34544A048BAE8912B07CA"/>
  </w:style>
  <w:style w:type="paragraph" w:customStyle="1" w:styleId="E34D2FDE964641FA94A7BB2D895C4A45">
    <w:name w:val="E34D2FDE964641FA94A7BB2D895C4A45"/>
  </w:style>
  <w:style w:type="paragraph" w:customStyle="1" w:styleId="3A2DBBBC33E14486A469CD4FDBD4AFD8">
    <w:name w:val="3A2DBBBC33E14486A469CD4FDBD4AFD8"/>
  </w:style>
  <w:style w:type="paragraph" w:customStyle="1" w:styleId="651EF1AD6C4F4CA79EF4190952A83062">
    <w:name w:val="651EF1AD6C4F4CA79EF4190952A83062"/>
  </w:style>
  <w:style w:type="paragraph" w:customStyle="1" w:styleId="8BA4351C285B4B0B874BD5B06BF5233C">
    <w:name w:val="8BA4351C285B4B0B874BD5B06BF5233C"/>
  </w:style>
  <w:style w:type="paragraph" w:customStyle="1" w:styleId="01A7777687344BE48AEB82F8121A95FF">
    <w:name w:val="01A7777687344BE48AEB82F8121A95FF"/>
  </w:style>
  <w:style w:type="paragraph" w:customStyle="1" w:styleId="3038F40E879646E6A43AC54C65C3F0A9">
    <w:name w:val="3038F40E879646E6A43AC54C65C3F0A9"/>
  </w:style>
  <w:style w:type="paragraph" w:customStyle="1" w:styleId="E4D0F6BDD721463DA6CF30C18FF68969">
    <w:name w:val="E4D0F6BDD721463DA6CF30C18FF68969"/>
  </w:style>
  <w:style w:type="paragraph" w:customStyle="1" w:styleId="B4760800A4B649FD8A2C87C4EFD127DD">
    <w:name w:val="B4760800A4B649FD8A2C87C4EFD127DD"/>
  </w:style>
  <w:style w:type="paragraph" w:customStyle="1" w:styleId="D6CBED1DB2A34A7BBC9EA9480EA356C3">
    <w:name w:val="D6CBED1DB2A34A7BBC9EA9480EA356C3"/>
  </w:style>
  <w:style w:type="paragraph" w:customStyle="1" w:styleId="9AD5E6A2B28E4BF2B2B46C505CF8B88D">
    <w:name w:val="9AD5E6A2B28E4BF2B2B46C505CF8B88D"/>
  </w:style>
  <w:style w:type="paragraph" w:customStyle="1" w:styleId="BB91327938D3483BB3BD332A0E32A8B7">
    <w:name w:val="BB91327938D3483BB3BD332A0E32A8B7"/>
  </w:style>
  <w:style w:type="paragraph" w:customStyle="1" w:styleId="0BE5D7DB405E43ADA44016317BDC9CBD">
    <w:name w:val="0BE5D7DB405E43ADA44016317BDC9CBD"/>
  </w:style>
  <w:style w:type="paragraph" w:customStyle="1" w:styleId="AD448D9129C34F94B4F329FFBCC5542C">
    <w:name w:val="AD448D9129C34F94B4F329FFBCC5542C"/>
  </w:style>
  <w:style w:type="paragraph" w:customStyle="1" w:styleId="5BA79D395D4248D1A029719EE7AD825B">
    <w:name w:val="5BA79D395D4248D1A029719EE7AD825B"/>
  </w:style>
  <w:style w:type="paragraph" w:customStyle="1" w:styleId="12C781F105D84380BB61CBE8802C2B99">
    <w:name w:val="12C781F105D84380BB61CBE8802C2B99"/>
  </w:style>
  <w:style w:type="paragraph" w:customStyle="1" w:styleId="8B9F46D1AFF340A5933AE6069AAFF09D">
    <w:name w:val="8B9F46D1AFF340A5933AE6069AAFF09D"/>
  </w:style>
  <w:style w:type="paragraph" w:customStyle="1" w:styleId="63D4198A73AE46509215CC97CD344EF6">
    <w:name w:val="63D4198A73AE46509215CC97CD344EF6"/>
  </w:style>
  <w:style w:type="paragraph" w:customStyle="1" w:styleId="A5750A578DCB45A2BF9CA15B401C8170">
    <w:name w:val="A5750A578DCB45A2BF9CA15B401C8170"/>
  </w:style>
  <w:style w:type="paragraph" w:customStyle="1" w:styleId="9B31625AADB34E06A0360D1E3E97429B">
    <w:name w:val="9B31625AADB34E06A0360D1E3E97429B"/>
  </w:style>
  <w:style w:type="paragraph" w:customStyle="1" w:styleId="55EFCB294ACE43738612391FEFF21F1E">
    <w:name w:val="55EFCB294ACE43738612391FEFF21F1E"/>
  </w:style>
  <w:style w:type="paragraph" w:customStyle="1" w:styleId="4A70CEF819E544308461DDDC97BB6231">
    <w:name w:val="4A70CEF819E544308461DDDC97BB6231"/>
  </w:style>
  <w:style w:type="paragraph" w:customStyle="1" w:styleId="AE5108CB63F94C62AF2D92E1578602A8">
    <w:name w:val="AE5108CB63F94C62AF2D92E1578602A8"/>
  </w:style>
  <w:style w:type="paragraph" w:customStyle="1" w:styleId="2962A74BEABE41A49054835B8226283F">
    <w:name w:val="2962A74BEABE41A49054835B8226283F"/>
  </w:style>
  <w:style w:type="paragraph" w:customStyle="1" w:styleId="0940F2CBBE724742BECD8519B42B4423">
    <w:name w:val="0940F2CBBE724742BECD8519B42B4423"/>
  </w:style>
  <w:style w:type="paragraph" w:customStyle="1" w:styleId="1F5077D16E584B4CACCD054E7D3ADEE1">
    <w:name w:val="1F5077D16E584B4CACCD054E7D3ADEE1"/>
  </w:style>
  <w:style w:type="paragraph" w:customStyle="1" w:styleId="4F33E36D8E994DAEAD103A8ED4A6C048">
    <w:name w:val="4F33E36D8E994DAEAD103A8ED4A6C048"/>
  </w:style>
  <w:style w:type="paragraph" w:customStyle="1" w:styleId="861C1D68633D4C9485578EF58A1A0326">
    <w:name w:val="861C1D68633D4C9485578EF58A1A0326"/>
  </w:style>
  <w:style w:type="paragraph" w:customStyle="1" w:styleId="D4CC9C972F4C4A4593E95DB386AE796A">
    <w:name w:val="D4CC9C972F4C4A4593E95DB386AE796A"/>
  </w:style>
  <w:style w:type="paragraph" w:customStyle="1" w:styleId="812911DE36394C34AFDE4A55F3500414">
    <w:name w:val="812911DE36394C34AFDE4A55F3500414"/>
  </w:style>
  <w:style w:type="paragraph" w:customStyle="1" w:styleId="B1A898FD65CB46E69F013CACE7FDFF28">
    <w:name w:val="B1A898FD65CB46E69F013CACE7FDFF28"/>
  </w:style>
  <w:style w:type="paragraph" w:customStyle="1" w:styleId="AEB3F4DB3FC144CAA22D0F2B54B5BBBD">
    <w:name w:val="AEB3F4DB3FC144CAA22D0F2B54B5BBBD"/>
  </w:style>
  <w:style w:type="paragraph" w:customStyle="1" w:styleId="0E2A9BFDA3104A649BD12CD0AEF6195B">
    <w:name w:val="0E2A9BFDA3104A649BD12CD0AEF6195B"/>
  </w:style>
  <w:style w:type="paragraph" w:customStyle="1" w:styleId="CCFFA472F44B42F294B0743523B67784">
    <w:name w:val="CCFFA472F44B42F294B0743523B67784"/>
  </w:style>
  <w:style w:type="paragraph" w:customStyle="1" w:styleId="B967EFC264A44F96BC600B072822C13B">
    <w:name w:val="B967EFC264A44F96BC600B072822C13B"/>
  </w:style>
  <w:style w:type="paragraph" w:customStyle="1" w:styleId="903678B38B5C4864B2DFD2ED66BF8072">
    <w:name w:val="903678B38B5C4864B2DFD2ED66BF8072"/>
  </w:style>
  <w:style w:type="paragraph" w:customStyle="1" w:styleId="7E53BB0CD70B42F49E82BBE51F318F3F">
    <w:name w:val="7E53BB0CD70B42F49E82BBE51F318F3F"/>
  </w:style>
  <w:style w:type="paragraph" w:customStyle="1" w:styleId="281E8C4603E84595B70ABFD8FD17CA59">
    <w:name w:val="281E8C4603E84595B70ABFD8FD17CA59"/>
  </w:style>
  <w:style w:type="paragraph" w:customStyle="1" w:styleId="2DC1F1E3EC8E4251BECCE4D7F3D223A8">
    <w:name w:val="2DC1F1E3EC8E4251BECCE4D7F3D223A8"/>
  </w:style>
  <w:style w:type="paragraph" w:customStyle="1" w:styleId="66E0A992EA254B77B1762A38076E7782">
    <w:name w:val="66E0A992EA254B77B1762A38076E7782"/>
  </w:style>
  <w:style w:type="paragraph" w:customStyle="1" w:styleId="04ED585AFB1847EFB524D4F8EFDE18D2">
    <w:name w:val="04ED585AFB1847EFB524D4F8EFDE18D2"/>
  </w:style>
  <w:style w:type="paragraph" w:customStyle="1" w:styleId="41519305A91E4851AEE3721FF4B348E6">
    <w:name w:val="41519305A91E4851AEE3721FF4B34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Reflection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751C5-F006-408A-9E75-ACF45237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Reflection</dc:title>
  <dc:subject/>
  <dc:creator>Taha Sheikh</dc:creator>
  <cp:keywords/>
  <dc:description/>
  <cp:lastModifiedBy>Taha Sheikh</cp:lastModifiedBy>
  <cp:revision>1</cp:revision>
  <dcterms:created xsi:type="dcterms:W3CDTF">2019-10-16T22:32:00Z</dcterms:created>
  <dcterms:modified xsi:type="dcterms:W3CDTF">2019-10-16T23:26:00Z</dcterms:modified>
</cp:coreProperties>
</file>